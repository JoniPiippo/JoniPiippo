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38F56" w14:textId="77777777" w:rsidR="000A73CD" w:rsidRPr="000A73CD" w:rsidRDefault="000A73CD" w:rsidP="000A73CD">
      <w:pPr>
        <w:pStyle w:val="Shkposti"/>
        <w:rPr>
          <w:color w:val="595959" w:themeColor="text1" w:themeTint="A6"/>
          <w:lang w:bidi="fi-FI"/>
        </w:rPr>
      </w:pPr>
      <w:r w:rsidRPr="000A73CD">
        <w:rPr>
          <w:color w:val="595959" w:themeColor="text1" w:themeTint="A6"/>
          <w:lang w:bidi="fi-FI"/>
        </w:rPr>
        <w:t>Neulamäentie 3</w:t>
      </w:r>
    </w:p>
    <w:p w14:paraId="7FCEAB22" w14:textId="77777777" w:rsidR="000A73CD" w:rsidRPr="000A73CD" w:rsidRDefault="000A73CD" w:rsidP="000A73CD">
      <w:pPr>
        <w:pStyle w:val="Shkposti"/>
        <w:rPr>
          <w:color w:val="595959" w:themeColor="text1" w:themeTint="A6"/>
          <w:lang w:bidi="fi-FI"/>
        </w:rPr>
      </w:pPr>
      <w:r w:rsidRPr="000A73CD">
        <w:rPr>
          <w:color w:val="595959" w:themeColor="text1" w:themeTint="A6"/>
          <w:lang w:bidi="fi-FI"/>
        </w:rPr>
        <w:t>70150 Kuopio</w:t>
      </w:r>
    </w:p>
    <w:p w14:paraId="21A00195" w14:textId="67A34095" w:rsidR="000A73CD" w:rsidRPr="000A73CD" w:rsidRDefault="000A73CD" w:rsidP="000A73CD">
      <w:pPr>
        <w:pStyle w:val="Shkposti"/>
        <w:rPr>
          <w:color w:val="595959" w:themeColor="text1" w:themeTint="A6"/>
          <w:lang w:val="en-US" w:bidi="fi-FI"/>
        </w:rPr>
      </w:pPr>
      <w:r w:rsidRPr="000A73CD">
        <w:rPr>
          <w:color w:val="595959" w:themeColor="text1" w:themeTint="A6"/>
          <w:lang w:val="en-US" w:bidi="fi-FI"/>
        </w:rPr>
        <w:t>044 0284550</w:t>
      </w:r>
    </w:p>
    <w:p w14:paraId="126966A1" w14:textId="12D745F3" w:rsidR="000A73CD" w:rsidRPr="000A73CD" w:rsidRDefault="000A73CD" w:rsidP="000A73CD">
      <w:pPr>
        <w:pStyle w:val="Shkposti"/>
        <w:rPr>
          <w:color w:val="595959" w:themeColor="text1" w:themeTint="A6"/>
          <w:lang w:val="en-US" w:bidi="fi-FI"/>
        </w:rPr>
      </w:pPr>
      <w:r w:rsidRPr="000A73CD">
        <w:rPr>
          <w:color w:val="595959" w:themeColor="text1" w:themeTint="A6"/>
          <w:lang w:val="en-US" w:bidi="fi-FI"/>
        </w:rPr>
        <w:t>joni.piippo@meili.fi</w:t>
      </w:r>
    </w:p>
    <w:p w14:paraId="1FD3C48A" w14:textId="306E2F33" w:rsidR="00E22BE7" w:rsidRPr="000A73CD" w:rsidRDefault="000A73CD" w:rsidP="000A73CD">
      <w:pPr>
        <w:pStyle w:val="Shkposti"/>
        <w:rPr>
          <w:lang w:val="en-US"/>
        </w:rPr>
      </w:pPr>
      <w:r w:rsidRPr="000A73CD">
        <w:rPr>
          <w:color w:val="595959" w:themeColor="text1" w:themeTint="A6"/>
          <w:lang w:val="en-US" w:bidi="fi-FI"/>
        </w:rPr>
        <w:t>Portfolio</w:t>
      </w:r>
      <w:r>
        <w:rPr>
          <w:color w:val="595959" w:themeColor="text1" w:themeTint="A6"/>
          <w:lang w:val="en-US" w:bidi="fi-FI"/>
        </w:rPr>
        <w:t xml:space="preserve"> website</w:t>
      </w:r>
      <w:r w:rsidRPr="000A73CD">
        <w:rPr>
          <w:color w:val="595959" w:themeColor="text1" w:themeTint="A6"/>
          <w:lang w:val="en-US" w:bidi="fi-FI"/>
        </w:rPr>
        <w:t xml:space="preserve">: </w:t>
      </w:r>
      <w:hyperlink r:id="rId10" w:history="1">
        <w:r w:rsidRPr="00212838">
          <w:rPr>
            <w:rStyle w:val="Hyperlinkki"/>
            <w:lang w:val="en-US" w:bidi="fi-FI"/>
          </w:rPr>
          <w:t>https://jonipiippo.github.io/JoniPiippo/</w:t>
        </w:r>
      </w:hyperlink>
      <w:r>
        <w:rPr>
          <w:color w:val="595959" w:themeColor="text1" w:themeTint="A6"/>
          <w:lang w:val="en-US" w:bidi="fi-FI"/>
        </w:rPr>
        <w:t xml:space="preserve"> </w:t>
      </w:r>
      <w:r w:rsidRPr="000A73CD">
        <w:rPr>
          <w:color w:val="595959" w:themeColor="text1" w:themeTint="A6"/>
          <w:lang w:val="en-US" w:bidi="fi-FI"/>
        </w:rPr>
        <w:t xml:space="preserve"> </w:t>
      </w:r>
      <w:r>
        <w:rPr>
          <w:lang w:val="en-US" w:bidi="fi-FI"/>
        </w:rPr>
        <w:t xml:space="preserve"> </w:t>
      </w:r>
    </w:p>
    <w:p w14:paraId="1A27A905" w14:textId="6F651BD0" w:rsidR="00E22BE7" w:rsidRDefault="000A73CD">
      <w:pPr>
        <w:pStyle w:val="Nimi"/>
      </w:pPr>
      <w:r>
        <w:rPr>
          <w:lang w:bidi="fi-FI"/>
        </w:rPr>
        <w:t>Joni piippo</w:t>
      </w:r>
    </w:p>
    <w:tbl>
      <w:tblPr>
        <w:tblStyle w:val="Ansioluettelontaulukko"/>
        <w:tblW w:w="5384" w:type="pct"/>
        <w:tblLook w:val="04A0" w:firstRow="1" w:lastRow="0" w:firstColumn="1" w:lastColumn="0" w:noHBand="0" w:noVBand="1"/>
        <w:tblCaption w:val="Ansioluettelon asettelutaulukko"/>
      </w:tblPr>
      <w:tblGrid>
        <w:gridCol w:w="1656"/>
        <w:gridCol w:w="8838"/>
      </w:tblGrid>
      <w:tr w:rsidR="000A73CD" w:rsidRPr="000A73CD" w14:paraId="3B9E2C2A" w14:textId="77777777" w:rsidTr="00812779">
        <w:trPr>
          <w:trHeight w:val="497"/>
        </w:trPr>
        <w:tc>
          <w:tcPr>
            <w:tcW w:w="1656" w:type="dxa"/>
            <w:tcMar>
              <w:right w:w="475" w:type="dxa"/>
            </w:tcMar>
          </w:tcPr>
          <w:p w14:paraId="7E8BD1D8" w14:textId="66C3F2C3" w:rsidR="000A73CD" w:rsidRPr="000A73CD" w:rsidRDefault="000A73CD" w:rsidP="000A73CD">
            <w:pPr>
              <w:pStyle w:val="Otsikko1"/>
              <w:rPr>
                <w:lang w:val="en-US"/>
              </w:rPr>
            </w:pPr>
            <w:r w:rsidRPr="000A73CD">
              <w:rPr>
                <w:rStyle w:val="Voimakas"/>
                <w:lang w:val="en-US"/>
              </w:rPr>
              <w:t>PROFILE</w:t>
            </w:r>
            <w:r w:rsidRPr="000A73CD">
              <w:rPr>
                <w:lang w:val="en-US"/>
              </w:rPr>
              <w:br/>
            </w:r>
          </w:p>
        </w:tc>
        <w:tc>
          <w:tcPr>
            <w:tcW w:w="8838" w:type="dxa"/>
          </w:tcPr>
          <w:p w14:paraId="54FE520A" w14:textId="2ECA0BD4" w:rsidR="000A73CD" w:rsidRPr="000A73CD" w:rsidRDefault="000A73CD" w:rsidP="000A73CD">
            <w:pPr>
              <w:pStyle w:val="Ansioluettelonteksti"/>
              <w:rPr>
                <w:lang w:val="en-US"/>
              </w:rPr>
            </w:pPr>
            <w:r w:rsidRPr="000A73CD">
              <w:rPr>
                <w:lang w:val="en-US"/>
              </w:rPr>
              <w:t>I am Joni Piippo, an 18-year-old second-year student of Information and Communication Technology, aiming for a career in software development. My enthusiasm and passion for the field make up for my limited experience.</w:t>
            </w:r>
          </w:p>
        </w:tc>
      </w:tr>
      <w:tr w:rsidR="00E22BE7" w:rsidRPr="000A73CD" w14:paraId="148107A2" w14:textId="77777777" w:rsidTr="00812779">
        <w:trPr>
          <w:trHeight w:val="2303"/>
        </w:trPr>
        <w:tc>
          <w:tcPr>
            <w:tcW w:w="1656" w:type="dxa"/>
            <w:tcMar>
              <w:right w:w="475" w:type="dxa"/>
            </w:tcMar>
          </w:tcPr>
          <w:p w14:paraId="3E111BA1" w14:textId="67A69350" w:rsidR="00E22BE7" w:rsidRDefault="000A73CD">
            <w:pPr>
              <w:pStyle w:val="Otsikko1"/>
            </w:pPr>
            <w:r w:rsidRPr="000A73CD">
              <w:rPr>
                <w:lang w:bidi="fi-FI"/>
              </w:rPr>
              <w:t>WORK EXPERIENCE</w:t>
            </w:r>
          </w:p>
        </w:tc>
        <w:tc>
          <w:tcPr>
            <w:tcW w:w="8838" w:type="dxa"/>
          </w:tcPr>
          <w:p w14:paraId="791D2610" w14:textId="77777777" w:rsidR="000A73CD" w:rsidRPr="000A73CD" w:rsidRDefault="000A73CD" w:rsidP="000A73CD">
            <w:pPr>
              <w:pStyle w:val="Otsikko2"/>
              <w:rPr>
                <w:lang w:val="en-US" w:bidi="fi-FI"/>
              </w:rPr>
            </w:pPr>
            <w:r w:rsidRPr="000A73CD">
              <w:rPr>
                <w:lang w:val="en-US" w:bidi="fi-FI"/>
              </w:rPr>
              <w:t>AJ Piippo KY, Iisalmi</w:t>
            </w:r>
          </w:p>
          <w:p w14:paraId="30D9C245" w14:textId="2FEF3CF7" w:rsidR="000A73CD" w:rsidRPr="000A73CD" w:rsidRDefault="000A73CD" w:rsidP="000A73CD">
            <w:pPr>
              <w:pStyle w:val="Otsikko2"/>
              <w:rPr>
                <w:b w:val="0"/>
                <w:bCs w:val="0"/>
                <w:lang w:val="en-US" w:bidi="fi-FI"/>
              </w:rPr>
            </w:pPr>
            <w:r w:rsidRPr="000A73CD">
              <w:rPr>
                <w:b w:val="0"/>
                <w:bCs w:val="0"/>
                <w:lang w:val="en-US" w:bidi="fi-FI"/>
              </w:rPr>
              <w:t>7.6.2023–10.8.2023</w:t>
            </w:r>
          </w:p>
          <w:p w14:paraId="69A5F268" w14:textId="422172E6" w:rsidR="000A73CD" w:rsidRPr="000A73CD" w:rsidRDefault="000A73CD" w:rsidP="000A73CD">
            <w:pPr>
              <w:pStyle w:val="Otsikko2"/>
              <w:rPr>
                <w:b w:val="0"/>
                <w:bCs w:val="0"/>
                <w:lang w:val="en-US" w:bidi="fi-FI"/>
              </w:rPr>
            </w:pPr>
            <w:r w:rsidRPr="000A73CD">
              <w:rPr>
                <w:b w:val="0"/>
                <w:bCs w:val="0"/>
                <w:lang w:val="en-US" w:bidi="fi-FI"/>
              </w:rPr>
              <w:t>Machine operator and repair work</w:t>
            </w:r>
          </w:p>
          <w:p w14:paraId="3DA7FDB7" w14:textId="77777777" w:rsidR="000A73CD" w:rsidRPr="000A73CD" w:rsidRDefault="000A73CD" w:rsidP="000A73CD">
            <w:pPr>
              <w:pStyle w:val="Otsikko2"/>
              <w:rPr>
                <w:lang w:val="en-US" w:bidi="fi-FI"/>
              </w:rPr>
            </w:pPr>
            <w:r w:rsidRPr="000A73CD">
              <w:rPr>
                <w:lang w:val="en-US" w:bidi="fi-FI"/>
              </w:rPr>
              <w:t>Iisalmen Kiinteistöapu KY</w:t>
            </w:r>
          </w:p>
          <w:p w14:paraId="26D856ED" w14:textId="3BA32888" w:rsidR="000A73CD" w:rsidRPr="000A73CD" w:rsidRDefault="000A73CD" w:rsidP="000A73CD">
            <w:pPr>
              <w:pStyle w:val="Otsikko2"/>
              <w:rPr>
                <w:b w:val="0"/>
                <w:bCs w:val="0"/>
                <w:lang w:val="en-US" w:bidi="fi-FI"/>
              </w:rPr>
            </w:pPr>
            <w:r w:rsidRPr="000A73CD">
              <w:rPr>
                <w:b w:val="0"/>
                <w:bCs w:val="0"/>
                <w:lang w:val="en-US" w:bidi="fi-FI"/>
              </w:rPr>
              <w:t>7.6.2022–10.8.2022</w:t>
            </w:r>
          </w:p>
          <w:p w14:paraId="05EEA9A8" w14:textId="0AB44E03" w:rsidR="000A73CD" w:rsidRPr="000A73CD" w:rsidRDefault="000A73CD" w:rsidP="000A73CD">
            <w:pPr>
              <w:pStyle w:val="Otsikko2"/>
              <w:rPr>
                <w:b w:val="0"/>
                <w:bCs w:val="0"/>
                <w:lang w:val="en-US" w:bidi="fi-FI"/>
              </w:rPr>
            </w:pPr>
            <w:r w:rsidRPr="000A73CD">
              <w:rPr>
                <w:b w:val="0"/>
                <w:bCs w:val="0"/>
                <w:lang w:val="en-US" w:bidi="fi-FI"/>
              </w:rPr>
              <w:t>Outdoor property maintenance tasks</w:t>
            </w:r>
          </w:p>
          <w:p w14:paraId="07AE3D1C" w14:textId="77777777" w:rsidR="000A73CD" w:rsidRPr="000A73CD" w:rsidRDefault="000A73CD" w:rsidP="000A73CD">
            <w:pPr>
              <w:pStyle w:val="Otsikko2"/>
              <w:rPr>
                <w:lang w:val="en-US" w:bidi="fi-FI"/>
              </w:rPr>
            </w:pPr>
            <w:r w:rsidRPr="000A73CD">
              <w:rPr>
                <w:lang w:val="en-US" w:bidi="fi-FI"/>
              </w:rPr>
              <w:t>City of Iisalmi</w:t>
            </w:r>
          </w:p>
          <w:p w14:paraId="1FB08CE5" w14:textId="5C5B74F8" w:rsidR="000A73CD" w:rsidRPr="000A73CD" w:rsidRDefault="000A73CD" w:rsidP="000A73CD">
            <w:pPr>
              <w:pStyle w:val="Otsikko2"/>
              <w:rPr>
                <w:b w:val="0"/>
                <w:bCs w:val="0"/>
                <w:lang w:val="en-US" w:bidi="fi-FI"/>
              </w:rPr>
            </w:pPr>
            <w:r w:rsidRPr="000A73CD">
              <w:rPr>
                <w:b w:val="0"/>
                <w:bCs w:val="0"/>
                <w:lang w:val="en-US" w:bidi="fi-FI"/>
              </w:rPr>
              <w:t>24.6.2020–2.7.2020</w:t>
            </w:r>
          </w:p>
          <w:p w14:paraId="7271D839" w14:textId="795210CD" w:rsidR="00E22BE7" w:rsidRPr="000A73CD" w:rsidRDefault="000A73CD" w:rsidP="000A73CD">
            <w:pPr>
              <w:pStyle w:val="Otsikko2"/>
              <w:rPr>
                <w:lang w:val="en-US"/>
              </w:rPr>
            </w:pPr>
            <w:r w:rsidRPr="000A73CD">
              <w:rPr>
                <w:b w:val="0"/>
                <w:bCs w:val="0"/>
                <w:lang w:val="en-US" w:bidi="fi-FI"/>
              </w:rPr>
              <w:t>Photography, videography, handicraft, and marketing</w:t>
            </w:r>
            <w:r w:rsidRPr="000A73CD">
              <w:rPr>
                <w:b w:val="0"/>
                <w:bCs w:val="0"/>
                <w:lang w:val="en-US" w:bidi="fi-FI"/>
              </w:rPr>
              <w:t xml:space="preserve"> </w:t>
            </w:r>
            <w:r w:rsidR="00BD3A50" w:rsidRPr="000A73CD">
              <w:rPr>
                <w:b w:val="0"/>
                <w:bCs w:val="0"/>
                <w:lang w:val="en-US" w:bidi="fi-FI"/>
              </w:rPr>
              <w:t>associate attorney</w:t>
            </w:r>
          </w:p>
        </w:tc>
      </w:tr>
      <w:tr w:rsidR="00AD3F86" w:rsidRPr="000A73CD" w14:paraId="7E6B35FD" w14:textId="77777777" w:rsidTr="00812779">
        <w:trPr>
          <w:trHeight w:val="2054"/>
        </w:trPr>
        <w:tc>
          <w:tcPr>
            <w:tcW w:w="1656" w:type="dxa"/>
            <w:tcMar>
              <w:right w:w="475" w:type="dxa"/>
            </w:tcMar>
          </w:tcPr>
          <w:p w14:paraId="350E8E52" w14:textId="6B4ED518" w:rsidR="00AD3F86" w:rsidRDefault="000A73CD" w:rsidP="00AD3F86">
            <w:pPr>
              <w:pStyle w:val="Otsikko1"/>
            </w:pPr>
            <w:r>
              <w:t>education</w:t>
            </w:r>
          </w:p>
        </w:tc>
        <w:tc>
          <w:tcPr>
            <w:tcW w:w="8838" w:type="dxa"/>
          </w:tcPr>
          <w:p w14:paraId="7A637B51" w14:textId="77777777" w:rsidR="000A73CD" w:rsidRPr="000A73CD" w:rsidRDefault="000A73CD" w:rsidP="000A73CD">
            <w:pPr>
              <w:pStyle w:val="Otsikko2"/>
              <w:rPr>
                <w:b w:val="0"/>
                <w:bCs w:val="0"/>
                <w:lang w:val="en-US" w:bidi="fi-FI"/>
              </w:rPr>
            </w:pPr>
            <w:r w:rsidRPr="000A73CD">
              <w:rPr>
                <w:lang w:val="en-US" w:bidi="fi-FI"/>
              </w:rPr>
              <w:t>Savonia Vocational College, Information and Communication Technology, Software Developer</w:t>
            </w:r>
            <w:r w:rsidRPr="000A73CD">
              <w:rPr>
                <w:lang w:val="en-US" w:bidi="fi-FI"/>
              </w:rPr>
              <w:br/>
            </w:r>
            <w:r w:rsidRPr="000A73CD">
              <w:rPr>
                <w:b w:val="0"/>
                <w:bCs w:val="0"/>
                <w:lang w:val="en-US" w:bidi="fi-FI"/>
              </w:rPr>
              <w:t>2023–2026</w:t>
            </w:r>
          </w:p>
          <w:p w14:paraId="557EC943" w14:textId="77777777" w:rsidR="000A73CD" w:rsidRPr="000A73CD" w:rsidRDefault="000A73CD" w:rsidP="000A73CD">
            <w:pPr>
              <w:pStyle w:val="Otsikko2"/>
              <w:numPr>
                <w:ilvl w:val="0"/>
                <w:numId w:val="3"/>
              </w:numPr>
              <w:rPr>
                <w:b w:val="0"/>
                <w:bCs w:val="0"/>
                <w:lang w:val="en-US" w:bidi="fi-FI"/>
              </w:rPr>
            </w:pPr>
            <w:r w:rsidRPr="000A73CD">
              <w:rPr>
                <w:b w:val="0"/>
                <w:bCs w:val="0"/>
                <w:lang w:val="en-US" w:bidi="fi-FI"/>
              </w:rPr>
              <w:t>SQL, PHP, foundational C# (with Microsoft certification),</w:t>
            </w:r>
            <w:r w:rsidRPr="000A73CD">
              <w:rPr>
                <w:b w:val="0"/>
                <w:bCs w:val="0"/>
                <w:lang w:val="en-US" w:bidi="fi-FI"/>
              </w:rPr>
              <w:br/>
              <w:t>web development (HTML, CSS, JavaScript, and Bootstrap),</w:t>
            </w:r>
            <w:r w:rsidRPr="000A73CD">
              <w:rPr>
                <w:b w:val="0"/>
                <w:bCs w:val="0"/>
                <w:lang w:val="en-US" w:bidi="fi-FI"/>
              </w:rPr>
              <w:br/>
              <w:t>networking and cybersecurity, operating systems (Windows, Linux, Hyper-V)</w:t>
            </w:r>
          </w:p>
          <w:p w14:paraId="1356544E" w14:textId="77777777" w:rsidR="000A73CD" w:rsidRPr="000A73CD" w:rsidRDefault="000A73CD" w:rsidP="000A73CD">
            <w:pPr>
              <w:pStyle w:val="Ansioluettelonteksti"/>
              <w:rPr>
                <w:lang w:val="en-US" w:bidi="fi-FI"/>
              </w:rPr>
            </w:pPr>
          </w:p>
          <w:p w14:paraId="7C9F1811" w14:textId="2F8B8799" w:rsidR="00AD3F86" w:rsidRPr="000A73CD" w:rsidRDefault="000A73CD" w:rsidP="00AD3F86">
            <w:pPr>
              <w:pStyle w:val="Otsikko2"/>
              <w:rPr>
                <w:lang w:bidi="fi-FI"/>
              </w:rPr>
            </w:pPr>
            <w:r w:rsidRPr="000A73CD">
              <w:rPr>
                <w:lang w:bidi="fi-FI"/>
              </w:rPr>
              <w:t>Iisalmi Lyseo High School</w:t>
            </w:r>
            <w:r w:rsidRPr="000A73CD">
              <w:rPr>
                <w:lang w:bidi="fi-FI"/>
              </w:rPr>
              <w:br/>
            </w:r>
            <w:r w:rsidRPr="000A73CD">
              <w:rPr>
                <w:b w:val="0"/>
                <w:bCs w:val="0"/>
                <w:lang w:bidi="fi-FI"/>
              </w:rPr>
              <w:t>2022–2023</w:t>
            </w:r>
          </w:p>
        </w:tc>
      </w:tr>
      <w:tr w:rsidR="00AD3F86" w14:paraId="78B17C66" w14:textId="77777777" w:rsidTr="00812779">
        <w:trPr>
          <w:trHeight w:val="806"/>
        </w:trPr>
        <w:tc>
          <w:tcPr>
            <w:tcW w:w="1656" w:type="dxa"/>
            <w:tcMar>
              <w:right w:w="475" w:type="dxa"/>
            </w:tcMar>
          </w:tcPr>
          <w:p w14:paraId="720327D0" w14:textId="0CE4D238" w:rsidR="00AD3F86" w:rsidRDefault="000A73CD" w:rsidP="00AD3F86">
            <w:pPr>
              <w:pStyle w:val="Otsikko1"/>
            </w:pPr>
            <w:r>
              <w:rPr>
                <w:lang w:bidi="fi-FI"/>
              </w:rPr>
              <w:t>languages</w:t>
            </w:r>
          </w:p>
        </w:tc>
        <w:tc>
          <w:tcPr>
            <w:tcW w:w="8838" w:type="dxa"/>
          </w:tcPr>
          <w:p w14:paraId="43F42482" w14:textId="77777777" w:rsidR="000A73CD" w:rsidRPr="000A73CD" w:rsidRDefault="000A73CD" w:rsidP="000A73CD">
            <w:pPr>
              <w:pStyle w:val="Ansioluettelonteksti"/>
              <w:numPr>
                <w:ilvl w:val="0"/>
                <w:numId w:val="4"/>
              </w:numPr>
              <w:rPr>
                <w:shd w:val="clear" w:color="auto" w:fill="FFFFFF"/>
                <w:lang w:bidi="fi-FI"/>
              </w:rPr>
            </w:pPr>
            <w:proofErr w:type="spellStart"/>
            <w:r w:rsidRPr="000A73CD">
              <w:rPr>
                <w:shd w:val="clear" w:color="auto" w:fill="FFFFFF"/>
                <w:lang w:bidi="fi-FI"/>
              </w:rPr>
              <w:t>Finnish</w:t>
            </w:r>
            <w:proofErr w:type="spellEnd"/>
            <w:r w:rsidRPr="000A73CD">
              <w:rPr>
                <w:shd w:val="clear" w:color="auto" w:fill="FFFFFF"/>
                <w:lang w:bidi="fi-FI"/>
              </w:rPr>
              <w:t xml:space="preserve">: </w:t>
            </w:r>
            <w:proofErr w:type="spellStart"/>
            <w:r w:rsidRPr="000A73CD">
              <w:rPr>
                <w:shd w:val="clear" w:color="auto" w:fill="FFFFFF"/>
                <w:lang w:bidi="fi-FI"/>
              </w:rPr>
              <w:t>Native</w:t>
            </w:r>
            <w:proofErr w:type="spellEnd"/>
          </w:p>
          <w:p w14:paraId="08296579" w14:textId="77777777" w:rsidR="000A73CD" w:rsidRPr="000A73CD" w:rsidRDefault="000A73CD" w:rsidP="000A73CD">
            <w:pPr>
              <w:pStyle w:val="Ansioluettelonteksti"/>
              <w:numPr>
                <w:ilvl w:val="0"/>
                <w:numId w:val="4"/>
              </w:numPr>
              <w:rPr>
                <w:shd w:val="clear" w:color="auto" w:fill="FFFFFF"/>
                <w:lang w:bidi="fi-FI"/>
              </w:rPr>
            </w:pPr>
            <w:r w:rsidRPr="000A73CD">
              <w:rPr>
                <w:shd w:val="clear" w:color="auto" w:fill="FFFFFF"/>
                <w:lang w:bidi="fi-FI"/>
              </w:rPr>
              <w:t xml:space="preserve">English: </w:t>
            </w:r>
            <w:proofErr w:type="spellStart"/>
            <w:r w:rsidRPr="000A73CD">
              <w:rPr>
                <w:shd w:val="clear" w:color="auto" w:fill="FFFFFF"/>
                <w:lang w:bidi="fi-FI"/>
              </w:rPr>
              <w:t>Proficient</w:t>
            </w:r>
            <w:proofErr w:type="spellEnd"/>
          </w:p>
          <w:p w14:paraId="7E1B4EF8" w14:textId="32C823FD" w:rsidR="00AD3F86" w:rsidRDefault="00AD3F86" w:rsidP="00AD3F86">
            <w:pPr>
              <w:pStyle w:val="Ansioluettelonteksti"/>
            </w:pPr>
          </w:p>
        </w:tc>
      </w:tr>
      <w:tr w:rsidR="000B6EE6" w14:paraId="4C688440" w14:textId="77777777" w:rsidTr="00812779">
        <w:trPr>
          <w:trHeight w:val="806"/>
        </w:trPr>
        <w:tc>
          <w:tcPr>
            <w:tcW w:w="1656" w:type="dxa"/>
            <w:tcMar>
              <w:right w:w="475" w:type="dxa"/>
            </w:tcMar>
          </w:tcPr>
          <w:p w14:paraId="2D58FA49" w14:textId="135D26B4" w:rsidR="000B6EE6" w:rsidRDefault="00812779" w:rsidP="00AD3F86">
            <w:pPr>
              <w:pStyle w:val="Otsikko1"/>
              <w:rPr>
                <w:lang w:bidi="fi-FI"/>
              </w:rPr>
            </w:pPr>
            <w:r>
              <w:rPr>
                <w:lang w:bidi="fi-FI"/>
              </w:rPr>
              <w:t>Certidicates</w:t>
            </w:r>
          </w:p>
        </w:tc>
        <w:tc>
          <w:tcPr>
            <w:tcW w:w="8838" w:type="dxa"/>
          </w:tcPr>
          <w:p w14:paraId="29A4A03C" w14:textId="77777777" w:rsidR="00812779" w:rsidRPr="00812779" w:rsidRDefault="00812779" w:rsidP="00812779">
            <w:pPr>
              <w:pStyle w:val="Ansioluettelonteksti"/>
              <w:ind w:left="360"/>
              <w:rPr>
                <w:b/>
                <w:bCs/>
                <w:shd w:val="clear" w:color="auto" w:fill="FFFFFF"/>
                <w:lang w:val="en-US" w:bidi="fi-FI"/>
              </w:rPr>
            </w:pPr>
            <w:r w:rsidRPr="00812779">
              <w:rPr>
                <w:b/>
                <w:bCs/>
                <w:shd w:val="clear" w:color="auto" w:fill="FFFFFF"/>
                <w:lang w:val="en-US" w:bidi="fi-FI"/>
              </w:rPr>
              <w:t>Finnish Red Cross First Aid Course, 8 hours</w:t>
            </w:r>
          </w:p>
          <w:p w14:paraId="2BA3F6E3" w14:textId="77777777" w:rsidR="00812779" w:rsidRPr="00812779" w:rsidRDefault="00812779" w:rsidP="00812779">
            <w:pPr>
              <w:pStyle w:val="Ansioluettelonteksti"/>
              <w:ind w:left="360"/>
              <w:rPr>
                <w:shd w:val="clear" w:color="auto" w:fill="FFFFFF"/>
                <w:lang w:bidi="fi-FI"/>
              </w:rPr>
            </w:pPr>
            <w:proofErr w:type="spellStart"/>
            <w:r w:rsidRPr="00812779">
              <w:rPr>
                <w:shd w:val="clear" w:color="auto" w:fill="FFFFFF"/>
                <w:lang w:bidi="fi-FI"/>
              </w:rPr>
              <w:t>Valid</w:t>
            </w:r>
            <w:proofErr w:type="spellEnd"/>
            <w:r w:rsidRPr="00812779">
              <w:rPr>
                <w:shd w:val="clear" w:color="auto" w:fill="FFFFFF"/>
                <w:lang w:bidi="fi-FI"/>
              </w:rPr>
              <w:t>: 24.01.2024–24.01.2027</w:t>
            </w:r>
          </w:p>
          <w:p w14:paraId="4C433B2E" w14:textId="77777777" w:rsidR="00812779" w:rsidRPr="00812779" w:rsidRDefault="00812779" w:rsidP="00812779">
            <w:pPr>
              <w:pStyle w:val="Ansioluettelonteksti"/>
              <w:ind w:left="360"/>
              <w:rPr>
                <w:b/>
                <w:bCs/>
                <w:shd w:val="clear" w:color="auto" w:fill="FFFFFF"/>
                <w:lang w:bidi="fi-FI"/>
              </w:rPr>
            </w:pPr>
            <w:proofErr w:type="spellStart"/>
            <w:r w:rsidRPr="00812779">
              <w:rPr>
                <w:b/>
                <w:bCs/>
                <w:shd w:val="clear" w:color="auto" w:fill="FFFFFF"/>
                <w:lang w:bidi="fi-FI"/>
              </w:rPr>
              <w:t>Occupational</w:t>
            </w:r>
            <w:proofErr w:type="spellEnd"/>
            <w:r w:rsidRPr="00812779">
              <w:rPr>
                <w:b/>
                <w:bCs/>
                <w:shd w:val="clear" w:color="auto" w:fill="FFFFFF"/>
                <w:lang w:bidi="fi-FI"/>
              </w:rPr>
              <w:t xml:space="preserve"> </w:t>
            </w:r>
            <w:proofErr w:type="spellStart"/>
            <w:r w:rsidRPr="00812779">
              <w:rPr>
                <w:b/>
                <w:bCs/>
                <w:shd w:val="clear" w:color="auto" w:fill="FFFFFF"/>
                <w:lang w:bidi="fi-FI"/>
              </w:rPr>
              <w:t>Safety</w:t>
            </w:r>
            <w:proofErr w:type="spellEnd"/>
            <w:r w:rsidRPr="00812779">
              <w:rPr>
                <w:b/>
                <w:bCs/>
                <w:shd w:val="clear" w:color="auto" w:fill="FFFFFF"/>
                <w:lang w:bidi="fi-FI"/>
              </w:rPr>
              <w:t xml:space="preserve"> Card</w:t>
            </w:r>
          </w:p>
          <w:p w14:paraId="4A422FF3" w14:textId="77777777" w:rsidR="00812779" w:rsidRPr="00812779" w:rsidRDefault="00812779" w:rsidP="00812779">
            <w:pPr>
              <w:pStyle w:val="Ansioluettelonteksti"/>
              <w:ind w:left="360"/>
              <w:rPr>
                <w:shd w:val="clear" w:color="auto" w:fill="FFFFFF"/>
                <w:lang w:bidi="fi-FI"/>
              </w:rPr>
            </w:pPr>
            <w:proofErr w:type="spellStart"/>
            <w:r w:rsidRPr="00812779">
              <w:rPr>
                <w:shd w:val="clear" w:color="auto" w:fill="FFFFFF"/>
                <w:lang w:bidi="fi-FI"/>
              </w:rPr>
              <w:t>Valid</w:t>
            </w:r>
            <w:proofErr w:type="spellEnd"/>
            <w:r w:rsidRPr="00812779">
              <w:rPr>
                <w:shd w:val="clear" w:color="auto" w:fill="FFFFFF"/>
                <w:lang w:bidi="fi-FI"/>
              </w:rPr>
              <w:t>: 10/2023–10/2028</w:t>
            </w:r>
          </w:p>
          <w:p w14:paraId="49869E02" w14:textId="683647C1" w:rsidR="000B6EE6" w:rsidRPr="00812779" w:rsidRDefault="00812779" w:rsidP="00812779">
            <w:pPr>
              <w:pStyle w:val="Ansioluettelonteksti"/>
              <w:ind w:left="360"/>
              <w:rPr>
                <w:b/>
                <w:bCs/>
                <w:shd w:val="clear" w:color="auto" w:fill="FFFFFF"/>
                <w:lang w:bidi="fi-FI"/>
              </w:rPr>
            </w:pPr>
            <w:proofErr w:type="spellStart"/>
            <w:r w:rsidRPr="00812779">
              <w:rPr>
                <w:b/>
                <w:bCs/>
                <w:shd w:val="clear" w:color="auto" w:fill="FFFFFF"/>
                <w:lang w:bidi="fi-FI"/>
              </w:rPr>
              <w:t>Category</w:t>
            </w:r>
            <w:proofErr w:type="spellEnd"/>
            <w:r w:rsidRPr="00812779">
              <w:rPr>
                <w:b/>
                <w:bCs/>
                <w:shd w:val="clear" w:color="auto" w:fill="FFFFFF"/>
                <w:lang w:bidi="fi-FI"/>
              </w:rPr>
              <w:t xml:space="preserve"> B </w:t>
            </w:r>
            <w:proofErr w:type="spellStart"/>
            <w:r w:rsidRPr="00812779">
              <w:rPr>
                <w:b/>
                <w:bCs/>
                <w:shd w:val="clear" w:color="auto" w:fill="FFFFFF"/>
                <w:lang w:bidi="fi-FI"/>
              </w:rPr>
              <w:t>Driver’s</w:t>
            </w:r>
            <w:proofErr w:type="spellEnd"/>
            <w:r w:rsidRPr="00812779">
              <w:rPr>
                <w:b/>
                <w:bCs/>
                <w:shd w:val="clear" w:color="auto" w:fill="FFFFFF"/>
                <w:lang w:bidi="fi-FI"/>
              </w:rPr>
              <w:t xml:space="preserve"> License</w:t>
            </w:r>
          </w:p>
        </w:tc>
      </w:tr>
      <w:tr w:rsidR="00812779" w:rsidRPr="004C2836" w14:paraId="46C5AE2E" w14:textId="77777777" w:rsidTr="00812779">
        <w:trPr>
          <w:trHeight w:val="806"/>
        </w:trPr>
        <w:tc>
          <w:tcPr>
            <w:tcW w:w="1656" w:type="dxa"/>
            <w:tcMar>
              <w:right w:w="475" w:type="dxa"/>
            </w:tcMar>
          </w:tcPr>
          <w:p w14:paraId="387B883F" w14:textId="5B5E71BA" w:rsidR="00812779" w:rsidRDefault="00812779" w:rsidP="00AD3F86">
            <w:pPr>
              <w:pStyle w:val="Otsikko1"/>
              <w:rPr>
                <w:lang w:bidi="fi-FI"/>
              </w:rPr>
            </w:pPr>
            <w:r>
              <w:rPr>
                <w:lang w:bidi="fi-FI"/>
              </w:rPr>
              <w:t>References</w:t>
            </w:r>
          </w:p>
        </w:tc>
        <w:tc>
          <w:tcPr>
            <w:tcW w:w="8838" w:type="dxa"/>
          </w:tcPr>
          <w:p w14:paraId="7626BA4A" w14:textId="52B304E7" w:rsidR="00812779" w:rsidRPr="00812779" w:rsidRDefault="004C2836" w:rsidP="004C2836">
            <w:pPr>
              <w:pStyle w:val="Ansioluettelonteksti"/>
              <w:ind w:left="360"/>
              <w:rPr>
                <w:b/>
                <w:bCs/>
                <w:shd w:val="clear" w:color="auto" w:fill="FFFFFF"/>
                <w:lang w:val="en-US" w:bidi="fi-FI"/>
              </w:rPr>
            </w:pPr>
            <w:r w:rsidRPr="004C2836">
              <w:rPr>
                <w:b/>
                <w:bCs/>
                <w:shd w:val="clear" w:color="auto" w:fill="FFFFFF"/>
                <w:lang w:val="en-US" w:bidi="fi-FI"/>
              </w:rPr>
              <w:t xml:space="preserve">Minna </w:t>
            </w:r>
            <w:proofErr w:type="spellStart"/>
            <w:r w:rsidRPr="004C2836">
              <w:rPr>
                <w:b/>
                <w:bCs/>
                <w:shd w:val="clear" w:color="auto" w:fill="FFFFFF"/>
                <w:lang w:val="en-US" w:bidi="fi-FI"/>
              </w:rPr>
              <w:t>Punkki</w:t>
            </w:r>
            <w:proofErr w:type="spellEnd"/>
            <w:r w:rsidRPr="004C2836">
              <w:rPr>
                <w:b/>
                <w:bCs/>
                <w:shd w:val="clear" w:color="auto" w:fill="FFFFFF"/>
                <w:lang w:val="en-US" w:bidi="fi-FI"/>
              </w:rPr>
              <w:t>, Lecturer, Savonia Vocational College</w:t>
            </w:r>
            <w:r w:rsidRPr="004C2836">
              <w:rPr>
                <w:b/>
                <w:bCs/>
                <w:shd w:val="clear" w:color="auto" w:fill="FFFFFF"/>
                <w:lang w:val="en-US" w:bidi="fi-FI"/>
              </w:rPr>
              <w:br/>
            </w:r>
            <w:r w:rsidRPr="004C2836">
              <w:rPr>
                <w:shd w:val="clear" w:color="auto" w:fill="FFFFFF"/>
                <w:lang w:val="en-US" w:bidi="fi-FI"/>
              </w:rPr>
              <w:t>Email: minna.punkki@sakky.fi</w:t>
            </w:r>
            <w:r w:rsidRPr="004C2836">
              <w:rPr>
                <w:shd w:val="clear" w:color="auto" w:fill="FFFFFF"/>
                <w:lang w:val="en-US" w:bidi="fi-FI"/>
              </w:rPr>
              <w:br/>
              <w:t>Phone: 044 785 3260</w:t>
            </w:r>
            <w:r w:rsidRPr="004C2836">
              <w:rPr>
                <w:shd w:val="clear" w:color="auto" w:fill="FFFFFF"/>
                <w:lang w:val="en-US" w:bidi="fi-FI"/>
              </w:rPr>
              <w:br/>
              <w:t xml:space="preserve">LinkedIn: </w:t>
            </w:r>
            <w:hyperlink r:id="rId11" w:tgtFrame="_new" w:history="1">
              <w:r w:rsidRPr="004C2836">
                <w:rPr>
                  <w:rStyle w:val="Hyperlinkki"/>
                  <w:shd w:val="clear" w:color="auto" w:fill="FFFFFF"/>
                  <w:lang w:val="en-US" w:bidi="fi-FI"/>
                </w:rPr>
                <w:t>https://fi.linkedin.com/in/minna-punkki</w:t>
              </w:r>
            </w:hyperlink>
          </w:p>
        </w:tc>
      </w:tr>
    </w:tbl>
    <w:p w14:paraId="532E61B7" w14:textId="77777777" w:rsidR="000A73CD" w:rsidRPr="004C2836" w:rsidRDefault="000A73CD" w:rsidP="004C2836">
      <w:pPr>
        <w:rPr>
          <w:sz w:val="2"/>
          <w:szCs w:val="2"/>
          <w:lang w:val="en-US"/>
        </w:rPr>
      </w:pPr>
    </w:p>
    <w:sectPr w:rsidR="000A73CD" w:rsidRPr="004C2836" w:rsidSect="00B12370">
      <w:pgSz w:w="11906" w:h="16838" w:code="9"/>
      <w:pgMar w:top="1296" w:right="1080" w:bottom="1296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FE8E34" w14:textId="77777777" w:rsidR="003E3431" w:rsidRDefault="003E3431">
      <w:pPr>
        <w:spacing w:after="0" w:line="240" w:lineRule="auto"/>
      </w:pPr>
      <w:r>
        <w:separator/>
      </w:r>
    </w:p>
  </w:endnote>
  <w:endnote w:type="continuationSeparator" w:id="0">
    <w:p w14:paraId="0DBA2BE1" w14:textId="77777777" w:rsidR="003E3431" w:rsidRDefault="003E3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charset w:val="80"/>
    <w:family w:val="roman"/>
    <w:pitch w:val="fixed"/>
    <w:sig w:usb0="80000281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GGothicM">
    <w:altName w:val="HGｺﾞｼｯｸM"/>
    <w:charset w:val="80"/>
    <w:family w:val="modern"/>
    <w:pitch w:val="fixed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B6C5A8" w14:textId="77777777" w:rsidR="003E3431" w:rsidRDefault="003E3431">
      <w:pPr>
        <w:spacing w:after="0" w:line="240" w:lineRule="auto"/>
      </w:pPr>
      <w:r>
        <w:separator/>
      </w:r>
    </w:p>
  </w:footnote>
  <w:footnote w:type="continuationSeparator" w:id="0">
    <w:p w14:paraId="76AB56F6" w14:textId="77777777" w:rsidR="003E3431" w:rsidRDefault="003E3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95982"/>
    <w:multiLevelType w:val="multilevel"/>
    <w:tmpl w:val="4432A3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68E5B5B"/>
    <w:multiLevelType w:val="multilevel"/>
    <w:tmpl w:val="EB2C91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754940F8"/>
    <w:multiLevelType w:val="multilevel"/>
    <w:tmpl w:val="76A0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BE7616"/>
    <w:multiLevelType w:val="multilevel"/>
    <w:tmpl w:val="DB2A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86939">
    <w:abstractNumId w:val="0"/>
  </w:num>
  <w:num w:numId="2" w16cid:durableId="415519248">
    <w:abstractNumId w:val="1"/>
  </w:num>
  <w:num w:numId="3" w16cid:durableId="732771332">
    <w:abstractNumId w:val="3"/>
  </w:num>
  <w:num w:numId="4" w16cid:durableId="1232619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CD"/>
    <w:rsid w:val="000A73CD"/>
    <w:rsid w:val="000B6EE6"/>
    <w:rsid w:val="00156867"/>
    <w:rsid w:val="001E3650"/>
    <w:rsid w:val="00323E65"/>
    <w:rsid w:val="003E3431"/>
    <w:rsid w:val="0042556F"/>
    <w:rsid w:val="004938CD"/>
    <w:rsid w:val="004C2836"/>
    <w:rsid w:val="004D7F48"/>
    <w:rsid w:val="007A75A2"/>
    <w:rsid w:val="007E0DEE"/>
    <w:rsid w:val="007F4DEA"/>
    <w:rsid w:val="00812779"/>
    <w:rsid w:val="008232A5"/>
    <w:rsid w:val="00835C8A"/>
    <w:rsid w:val="00AD3F86"/>
    <w:rsid w:val="00B12370"/>
    <w:rsid w:val="00BD3A50"/>
    <w:rsid w:val="00D339C1"/>
    <w:rsid w:val="00E22BE7"/>
    <w:rsid w:val="00F123C4"/>
    <w:rsid w:val="00F2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B6C07"/>
  <w15:chartTrackingRefBased/>
  <w15:docId w15:val="{12CC4EA4-2DD7-4BE1-A169-CB5E0441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link w:val="Otsikko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Otsikko2">
    <w:name w:val="heading 2"/>
    <w:basedOn w:val="Normaali"/>
    <w:next w:val="Ansioluettelonteksti"/>
    <w:link w:val="Otsikko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Kirjannimike">
    <w:name w:val="Book Title"/>
    <w:basedOn w:val="Kappaleenoletusfontti"/>
    <w:uiPriority w:val="33"/>
    <w:semiHidden/>
    <w:unhideWhenUsed/>
    <w:qFormat/>
    <w:rPr>
      <w:b/>
      <w:bCs/>
      <w:i/>
      <w:iCs/>
      <w:spacing w:val="0"/>
    </w:rPr>
  </w:style>
  <w:style w:type="character" w:styleId="Erottuvaviittaus">
    <w:name w:val="Intense Reference"/>
    <w:basedOn w:val="Kappaleenoletusfontti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Otsikko1Char">
    <w:name w:val="Otsikko 1 Char"/>
    <w:basedOn w:val="Kappaleenoletusfontti"/>
    <w:link w:val="Otsikko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Otsikko2Char">
    <w:name w:val="Otsikko 2 Char"/>
    <w:basedOn w:val="Kappaleenoletusfontti"/>
    <w:link w:val="Otsikko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Alatunniste">
    <w:name w:val="footer"/>
    <w:basedOn w:val="Normaali"/>
    <w:link w:val="Alatunniste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AlatunnisteChar">
    <w:name w:val="Alatunniste Char"/>
    <w:basedOn w:val="Kappaleenoletusfontti"/>
    <w:link w:val="Alatunniste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Ansioluettelonteksti">
    <w:name w:val="Ansioluettelon teksti"/>
    <w:basedOn w:val="Normaali"/>
    <w:uiPriority w:val="10"/>
    <w:qFormat/>
    <w:rsid w:val="00B12370"/>
    <w:pPr>
      <w:spacing w:after="80" w:line="240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Ansioluettelontaulukko">
    <w:name w:val="Ansioluettelon taulukko"/>
    <w:basedOn w:val="Normaalitaulukko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Yhteystiedot">
    <w:name w:val="Yhteystiedot"/>
    <w:basedOn w:val="Normaali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imi">
    <w:name w:val="Nimi"/>
    <w:basedOn w:val="Normaali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Shkposti">
    <w:name w:val="Sähköposti"/>
    <w:basedOn w:val="Normaali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Otsikko3Char">
    <w:name w:val="Otsikko 3 Char"/>
    <w:basedOn w:val="Kappaleenoletusfontti"/>
    <w:link w:val="Otsikko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Otsikko5Char">
    <w:name w:val="Otsikko 5 Char"/>
    <w:basedOn w:val="Kappaleenoletusfontti"/>
    <w:link w:val="Otsikko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Otsikko6Char">
    <w:name w:val="Otsikko 6 Char"/>
    <w:basedOn w:val="Kappaleenoletusfontti"/>
    <w:link w:val="Otsikko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Otsikko7Char">
    <w:name w:val="Otsikko 7 Char"/>
    <w:basedOn w:val="Kappaleenoletusfontti"/>
    <w:link w:val="Otsikko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Otsikko8Char">
    <w:name w:val="Otsikko 8 Char"/>
    <w:basedOn w:val="Kappaleenoletusfontti"/>
    <w:link w:val="Otsikko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Yltunniste">
    <w:name w:val="header"/>
    <w:basedOn w:val="Normaali"/>
    <w:link w:val="YltunnisteChar"/>
    <w:uiPriority w:val="99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</w:style>
  <w:style w:type="paragraph" w:styleId="Luettelokappale">
    <w:name w:val="List Paragraph"/>
    <w:basedOn w:val="Normaali"/>
    <w:rsid w:val="00BD3A50"/>
    <w:pPr>
      <w:widowControl w:val="0"/>
      <w:suppressAutoHyphens/>
      <w:autoSpaceDN w:val="0"/>
      <w:spacing w:after="0" w:line="240" w:lineRule="auto"/>
      <w:ind w:left="720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customStyle="1" w:styleId="Vakio">
    <w:name w:val="Vakio"/>
    <w:rsid w:val="00BD3A5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customStyle="1" w:styleId="Tekstinleipteksti">
    <w:name w:val="Tekstin leipäteksti"/>
    <w:basedOn w:val="Vakio"/>
    <w:rsid w:val="00BD3A50"/>
    <w:pPr>
      <w:spacing w:after="120"/>
    </w:pPr>
  </w:style>
  <w:style w:type="paragraph" w:customStyle="1" w:styleId="Oletusteksti">
    <w:name w:val="Oletusteksti"/>
    <w:basedOn w:val="Vakio"/>
    <w:rsid w:val="00BD3A50"/>
    <w:rPr>
      <w:rFonts w:eastAsia="Times New Roman" w:cs="Times New Roman"/>
      <w:color w:val="000000"/>
      <w:sz w:val="20"/>
      <w:szCs w:val="20"/>
    </w:rPr>
  </w:style>
  <w:style w:type="character" w:styleId="Hyperlinkki">
    <w:name w:val="Hyperlink"/>
    <w:basedOn w:val="Kappaleenoletusfontti"/>
    <w:uiPriority w:val="99"/>
    <w:unhideWhenUsed/>
    <w:rsid w:val="000A73CD"/>
    <w:rPr>
      <w:color w:val="646464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A73CD"/>
    <w:rPr>
      <w:color w:val="605E5C"/>
      <w:shd w:val="clear" w:color="auto" w:fill="E1DFDD"/>
    </w:rPr>
  </w:style>
  <w:style w:type="character" w:styleId="Voimakas">
    <w:name w:val="Strong"/>
    <w:basedOn w:val="Kappaleenoletusfontti"/>
    <w:uiPriority w:val="22"/>
    <w:qFormat/>
    <w:rsid w:val="000A73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3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i.linkedin.com/in/minna-punkki" TargetMode="External"/><Relationship Id="rId5" Type="http://schemas.openxmlformats.org/officeDocument/2006/relationships/styles" Target="styles.xml"/><Relationship Id="rId10" Type="http://schemas.openxmlformats.org/officeDocument/2006/relationships/hyperlink" Target="https://jonipiippo.github.io/JoniPiipp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ip\AppData\Roaming\Microsoft\Templates\S&#228;&#228;ntelyasioista%20vastaavan%20johtajan%20ansioluettelo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93382d-3fc3-4734-bc67-523f5aa66fe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CC48916CFA0820469EB8EE142C248887" ma:contentTypeVersion="16" ma:contentTypeDescription="Luo uusi asiakirja." ma:contentTypeScope="" ma:versionID="e69fab75c4465517250e4cee772747d7">
  <xsd:schema xmlns:xsd="http://www.w3.org/2001/XMLSchema" xmlns:xs="http://www.w3.org/2001/XMLSchema" xmlns:p="http://schemas.microsoft.com/office/2006/metadata/properties" xmlns:ns3="1993382d-3fc3-4734-bc67-523f5aa66fe5" xmlns:ns4="076685c9-0001-4ecf-923e-7b000aba4a70" targetNamespace="http://schemas.microsoft.com/office/2006/metadata/properties" ma:root="true" ma:fieldsID="8cc8867295f436946c74ea8fd6972daf" ns3:_="" ns4:_="">
    <xsd:import namespace="1993382d-3fc3-4734-bc67-523f5aa66fe5"/>
    <xsd:import namespace="076685c9-0001-4ecf-923e-7b000aba4a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93382d-3fc3-4734-bc67-523f5aa66f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685c9-0001-4ecf-923e-7b000aba4a7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13A341-56F0-469B-B49D-B19E3B4DF3C0}">
  <ds:schemaRefs>
    <ds:schemaRef ds:uri="http://schemas.microsoft.com/office/2006/metadata/properties"/>
    <ds:schemaRef ds:uri="http://schemas.microsoft.com/office/infopath/2007/PartnerControls"/>
    <ds:schemaRef ds:uri="1993382d-3fc3-4734-bc67-523f5aa66fe5"/>
  </ds:schemaRefs>
</ds:datastoreItem>
</file>

<file path=customXml/itemProps2.xml><?xml version="1.0" encoding="utf-8"?>
<ds:datastoreItem xmlns:ds="http://schemas.openxmlformats.org/officeDocument/2006/customXml" ds:itemID="{E2B3217E-9D37-445E-AF8E-5BC31DCB32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BBAA40-C960-4ADF-AFB0-2375AF35E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93382d-3fc3-4734-bc67-523f5aa66fe5"/>
    <ds:schemaRef ds:uri="076685c9-0001-4ecf-923e-7b000aba4a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Sääntelyasioista vastaavan johtajan ansioluettelo</Template>
  <TotalTime>12</TotalTime>
  <Pages>1</Pages>
  <Words>161</Words>
  <Characters>1309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piippo</dc:creator>
  <cp:keywords/>
  <dc:description/>
  <cp:lastModifiedBy>JONI PIIPPO</cp:lastModifiedBy>
  <cp:revision>4</cp:revision>
  <dcterms:created xsi:type="dcterms:W3CDTF">2025-01-28T14:52:00Z</dcterms:created>
  <dcterms:modified xsi:type="dcterms:W3CDTF">2025-01-28T15:04:00Z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0x010100CC48916CFA0820469EB8EE142C248887</vt:lpwstr>
  </property>
</Properties>
</file>